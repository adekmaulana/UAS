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6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8" w:type="dxa"/>
            <w:shd w:val="clear" w:color="auto" w:fill="FFFFFF" w:themeFill="background1"/>
          </w:tcPr>
          <w:p>
            <w:pPr>
              <w:jc w:val="center"/>
              <w:rPr>
                <w:rFonts w:hint="default" w:ascii="Abadi MT Std" w:hAnsi="Abadi MT Std" w:cs="Arial"/>
                <w:lang w:val="en"/>
              </w:rPr>
            </w:pPr>
            <w: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sz w:val="32"/>
                <w:szCs w:val="32"/>
                <w:lang w:val="en"/>
              </w:rPr>
              <w:t>*---AVALON SPORTS---*</w:t>
            </w: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178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910" w:type="dxa"/>
            <w:tcBorders>
              <w:bottom w:val="single" w:color="7E7E7E" w:themeColor="text1" w:themeTint="80" w:sz="4" w:space="0"/>
              <w:right w:val="nil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1788" w:type="dxa"/>
            <w:tcBorders>
              <w:bottom w:val="single" w:color="7E7E7E" w:themeColor="text1" w:themeTint="80" w:sz="4" w:space="0"/>
              <w:insideH w:val="single" w:sz="4" w:space="0"/>
            </w:tcBorders>
            <w:shd w:val="clear" w:color="auto" w:fill="EEECE1" w:themeFill="background2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  <w:b/>
                <w:bCs/>
                <w:caps/>
                <w:sz w:val="22"/>
                <w:szCs w:val="22"/>
                <w:lang w:val="en"/>
              </w:rPr>
            </w:pPr>
          </w:p>
        </w:tc>
      </w:tr>
    </w:tbl>
    <w:p>
      <w:pPr>
        <w:rPr>
          <w:rFonts w:ascii="Abadi MT Std" w:hAnsi="Abadi MT Std" w:cs="Arial"/>
        </w:rPr>
      </w:pPr>
    </w:p>
    <w:tbl>
      <w:tblPr>
        <w:tblStyle w:val="7"/>
        <w:tblW w:w="469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8"/>
        <w:gridCol w:w="180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98" w:type="dxa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</w:rPr>
            </w:pPr>
          </w:p>
        </w:tc>
        <w:tc>
          <w:tcPr>
            <w:tcW w:w="1800" w:type="dxa"/>
          </w:tcPr>
          <w:p>
            <w:pPr>
              <w:rPr>
                <w:rFonts w:hint="eastAsia" w:ascii="CodeNewRoman Nerd Font Mono" w:hAnsi="CodeNewRoman Nerd Font Mono" w:eastAsia="CodeNewRoman Nerd Font Mono" w:cs="CodeNewRoman Nerd Font Mono"/>
              </w:rPr>
            </w:pPr>
          </w:p>
        </w:tc>
      </w:tr>
    </w:tbl>
    <w:p>
      <w:pPr>
        <w:jc w:val="both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ascii="Abadi MT Std" w:hAnsi="Abadi MT Std" w:cs="Arial"/>
        </w:rPr>
      </w:pP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</w:rPr>
      </w:pP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  <w:lang w:val="en"/>
        </w:rPr>
      </w:pPr>
      <w:r>
        <w:rPr>
          <w:rFonts w:hint="eastAsia" w:ascii="CodeNewRoman Nerd Font Mono" w:hAnsi="CodeNewRoman Nerd Font Mono" w:eastAsia="CodeNewRoman Nerd Font Mono" w:cs="CodeNewRoman Nerd Font Mono"/>
        </w:rPr>
        <w:t>Thank You</w:t>
      </w:r>
      <w:r>
        <w:rPr>
          <w:rFonts w:hint="eastAsia" w:ascii="CodeNewRoman Nerd Font Mono" w:hAnsi="CodeNewRoman Nerd Font Mono" w:eastAsia="CodeNewRoman Nerd Font Mono" w:cs="CodeNewRoman Nerd Font Mono"/>
          <w:lang w:val="en"/>
        </w:rPr>
        <w:t>!</w:t>
      </w:r>
    </w:p>
    <w:p>
      <w:pPr>
        <w:jc w:val="center"/>
        <w:rPr>
          <w:rFonts w:hint="eastAsia" w:ascii="CodeNewRoman Nerd Font Mono" w:hAnsi="CodeNewRoman Nerd Font Mono" w:eastAsia="CodeNewRoman Nerd Font Mono" w:cs="CodeNewRoman Nerd Font Mono"/>
        </w:rPr>
      </w:pPr>
      <w:r>
        <w:rPr>
          <w:rFonts w:hint="eastAsia" w:ascii="CodeNewRoman Nerd Font Mono" w:hAnsi="CodeNewRoman Nerd Font Mono" w:eastAsia="CodeNewRoman Nerd Font Mono" w:cs="CodeNewRoman Nerd Font Mono"/>
        </w:rPr>
        <w:t>Pleas</w:t>
      </w:r>
      <w:bookmarkStart w:id="0" w:name="_GoBack"/>
      <w:bookmarkEnd w:id="0"/>
      <w:r>
        <w:rPr>
          <w:rFonts w:hint="eastAsia" w:ascii="CodeNewRoman Nerd Font Mono" w:hAnsi="CodeNewRoman Nerd Font Mono" w:eastAsia="CodeNewRoman Nerd Font Mono" w:cs="CodeNewRoman Nerd Font Mono"/>
        </w:rPr>
        <w:t>e Come Again</w:t>
      </w:r>
    </w:p>
    <w:sectPr>
      <w:pgSz w:w="5040" w:h="8640"/>
      <w:pgMar w:top="288" w:right="288" w:bottom="288" w:left="28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badi MT Std">
    <w:altName w:val="Gill Sans MT"/>
    <w:panose1 w:val="020B0502020104020204"/>
    <w:charset w:val="00"/>
    <w:family w:val="swiss"/>
    <w:pitch w:val="default"/>
    <w:sig w:usb0="00000000" w:usb1="00000000" w:usb2="00000000" w:usb3="00000000" w:csb0="00000001" w:csb1="00000000"/>
  </w:font>
  <w:font w:name="CodeNewRoman Nerd Font Mono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ill Sans MT">
    <w:panose1 w:val="020B0502020104020203"/>
    <w:charset w:val="00"/>
    <w:family w:val="auto"/>
    <w:pitch w:val="default"/>
    <w:sig w:usb0="00000003" w:usb1="00000000" w:usb2="00000000" w:usb3="00000000" w:csb0="2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B629D"/>
    <w:rsid w:val="00156985"/>
    <w:rsid w:val="00167BF1"/>
    <w:rsid w:val="0018673B"/>
    <w:rsid w:val="002126B1"/>
    <w:rsid w:val="0024014E"/>
    <w:rsid w:val="00250722"/>
    <w:rsid w:val="00263298"/>
    <w:rsid w:val="00267CB9"/>
    <w:rsid w:val="00296B06"/>
    <w:rsid w:val="003433DC"/>
    <w:rsid w:val="00390C8B"/>
    <w:rsid w:val="003970AD"/>
    <w:rsid w:val="003F042A"/>
    <w:rsid w:val="00456E1E"/>
    <w:rsid w:val="004912E5"/>
    <w:rsid w:val="005044DD"/>
    <w:rsid w:val="00512029"/>
    <w:rsid w:val="0054309F"/>
    <w:rsid w:val="00590B3C"/>
    <w:rsid w:val="005B629D"/>
    <w:rsid w:val="005D38D4"/>
    <w:rsid w:val="00781ED2"/>
    <w:rsid w:val="007A020F"/>
    <w:rsid w:val="007E1D8E"/>
    <w:rsid w:val="00875908"/>
    <w:rsid w:val="008B5413"/>
    <w:rsid w:val="008B7CFD"/>
    <w:rsid w:val="009D32C2"/>
    <w:rsid w:val="00B11C8C"/>
    <w:rsid w:val="00BB2884"/>
    <w:rsid w:val="00C04E35"/>
    <w:rsid w:val="00C178B5"/>
    <w:rsid w:val="00C7117F"/>
    <w:rsid w:val="00D359B4"/>
    <w:rsid w:val="00D95A73"/>
    <w:rsid w:val="00E04E9A"/>
    <w:rsid w:val="00E201CB"/>
    <w:rsid w:val="00E52B58"/>
    <w:rsid w:val="00E97F3B"/>
    <w:rsid w:val="00F235CC"/>
    <w:rsid w:val="3FBC01C5"/>
    <w:rsid w:val="56D9E89A"/>
    <w:rsid w:val="75FD2392"/>
    <w:rsid w:val="7FEFD1CA"/>
    <w:rsid w:val="BFABD94E"/>
    <w:rsid w:val="E3FC4E9D"/>
    <w:rsid w:val="E6EF1588"/>
    <w:rsid w:val="EB7FF111"/>
    <w:rsid w:val="ED5F850C"/>
    <w:rsid w:val="EDA32748"/>
    <w:rsid w:val="FBDA1173"/>
    <w:rsid w:val="FD7FE82B"/>
    <w:rsid w:val="FFD94EE0"/>
    <w:rsid w:val="FFDF4235"/>
    <w:rsid w:val="FFFF0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rPr>
      <w:rFonts w:ascii="Tahoma" w:hAnsi="Tahoma" w:cs="Tahoma" w:eastAsiaTheme="minorHAnsi"/>
      <w:sz w:val="16"/>
      <w:szCs w:val="16"/>
      <w:lang w:val="en-US" w:eastAsia="en-US"/>
    </w:rPr>
  </w:style>
  <w:style w:type="table" w:styleId="5">
    <w:name w:val="Table Grid"/>
    <w:basedOn w:val="3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7">
    <w:name w:val="Plain Table 3"/>
    <w:basedOn w:val="3"/>
    <w:qFormat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dek/G:\Srikanth%20Reddy\Receipt%20Templates%20Category%201%20Individual%20Post\17-8-2015\Restaurant%20Receipt%20Template\restaurant-receipt\restaurant-rece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restaurant-receipt</Template>
  <Company>Hewlett-Packard Company</Company>
  <Pages>1</Pages>
  <Words>43</Words>
  <Characters>247</Characters>
  <Lines>2</Lines>
  <Paragraphs>1</Paragraphs>
  <TotalTime>3</TotalTime>
  <ScaleCrop>false</ScaleCrop>
  <LinksUpToDate>false</LinksUpToDate>
  <CharactersWithSpaces>289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2015-08-21T17:13:00Z</dcterms:created>
  <dc:creator>BlueBerry Labs Pvt</dc:creator>
  <cp:lastModifiedBy>adek</cp:lastModifiedBy>
  <dcterms:modified xsi:type="dcterms:W3CDTF">2020-12-01T12:49:58Z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